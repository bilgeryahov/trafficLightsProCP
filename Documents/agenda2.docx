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8E" w:rsidRPr="0020248E" w:rsidRDefault="00155722" w:rsidP="0020248E">
      <w:pPr>
        <w:pStyle w:val="1"/>
        <w:shd w:val="clear" w:color="auto" w:fill="C6D9F1" w:themeFill="text2" w:themeFillTint="33"/>
      </w:pPr>
      <w:r>
        <w:t>Group E</w:t>
      </w:r>
    </w:p>
    <w:p w:rsidR="00554276" w:rsidRPr="004B5C09" w:rsidRDefault="00554276" w:rsidP="00620AE8">
      <w:pPr>
        <w:pStyle w:val="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52FCCF803C584ACFA2C17ABF3C427AC2"/>
        </w:placeholder>
        <w:date w:fullDate="2016-02-29T00:00:00Z">
          <w:dateFormat w:val="MMMM d, yyyy"/>
          <w:lid w:val="en-US"/>
          <w:storeMappedDataAs w:val="dateTime"/>
          <w:calendar w:val="gregorian"/>
        </w:date>
      </w:sdtPr>
      <w:sdtContent>
        <w:p w:rsidR="00554276" w:rsidRPr="00A87891" w:rsidRDefault="00155722" w:rsidP="00A87891">
          <w:pPr>
            <w:pStyle w:val="2"/>
          </w:pPr>
          <w:r>
            <w:t>February 29, 2016</w:t>
          </w:r>
        </w:p>
      </w:sdtContent>
    </w:sdt>
    <w:p w:rsidR="00A4511E" w:rsidRPr="00EA277E" w:rsidRDefault="00155722" w:rsidP="00A87891">
      <w:pPr>
        <w:pStyle w:val="2"/>
      </w:pPr>
      <w:r>
        <w:t>13:00 pm</w:t>
      </w:r>
    </w:p>
    <w:p w:rsidR="006C3011" w:rsidRPr="00E460A2" w:rsidRDefault="006C3011" w:rsidP="00A87891">
      <w:r w:rsidRPr="00E460A2">
        <w:t xml:space="preserve">Type of Meeting: </w:t>
      </w:r>
      <w:r w:rsidR="00C74D68">
        <w:t>Feedback and review</w:t>
      </w:r>
    </w:p>
    <w:p w:rsidR="00155722" w:rsidRPr="00E460A2" w:rsidRDefault="00155722" w:rsidP="00155722">
      <w:r w:rsidRPr="00E460A2">
        <w:t xml:space="preserve">Meeting </w:t>
      </w:r>
      <w:r>
        <w:t>Chairman</w:t>
      </w:r>
      <w:r w:rsidRPr="00E460A2">
        <w:t xml:space="preserve">: </w:t>
      </w:r>
      <w:proofErr w:type="spellStart"/>
      <w:r>
        <w:t>Oleksandr</w:t>
      </w:r>
      <w:proofErr w:type="spellEnd"/>
      <w:r>
        <w:t xml:space="preserve"> </w:t>
      </w:r>
      <w:proofErr w:type="spellStart"/>
      <w:r>
        <w:t>Suprunenko</w:t>
      </w:r>
      <w:proofErr w:type="spellEnd"/>
    </w:p>
    <w:p w:rsidR="00155722" w:rsidRPr="001423A6" w:rsidRDefault="00155722" w:rsidP="00155722">
      <w:r>
        <w:t>Invitee</w:t>
      </w:r>
      <w:r w:rsidRPr="00E460A2">
        <w:t>:</w:t>
      </w:r>
      <w:r>
        <w:t xml:space="preserve"> Chung </w:t>
      </w:r>
      <w:proofErr w:type="spellStart"/>
      <w:r>
        <w:t>Kuah</w:t>
      </w:r>
      <w:proofErr w:type="spellEnd"/>
      <w:r>
        <w:t>, Mr. George</w:t>
      </w:r>
    </w:p>
    <w:p w:rsidR="00155722" w:rsidRDefault="00155722" w:rsidP="00155722">
      <w:pPr>
        <w:pStyle w:val="a"/>
        <w:numPr>
          <w:ilvl w:val="0"/>
          <w:numId w:val="0"/>
        </w:numPr>
        <w:ind w:left="187"/>
      </w:pPr>
    </w:p>
    <w:p w:rsidR="00F91A7F" w:rsidRPr="00A87891" w:rsidRDefault="0020248E" w:rsidP="00F91A7F">
      <w:pPr>
        <w:pStyle w:val="a"/>
      </w:pPr>
      <w:r>
        <w:t>Greeting</w:t>
      </w:r>
    </w:p>
    <w:p w:rsidR="00A4511E" w:rsidRPr="00D465F4" w:rsidRDefault="00155722" w:rsidP="009A5AC8">
      <w:pPr>
        <w:pStyle w:val="a"/>
      </w:pPr>
      <w:r>
        <w:t>Assigned roles within the team</w:t>
      </w:r>
    </w:p>
    <w:p w:rsidR="00A4511E" w:rsidRDefault="00A4511E" w:rsidP="00A87891">
      <w:pPr>
        <w:pStyle w:val="a"/>
      </w:pPr>
      <w:r w:rsidRPr="00D465F4">
        <w:t xml:space="preserve">Open </w:t>
      </w:r>
      <w:r w:rsidR="00297C1F">
        <w:t>i</w:t>
      </w:r>
      <w:r w:rsidRPr="00D465F4">
        <w:t>ssues</w:t>
      </w:r>
    </w:p>
    <w:p w:rsidR="00D55F71" w:rsidRDefault="00D55F71" w:rsidP="00D55F71">
      <w:pPr>
        <w:pStyle w:val="a4"/>
        <w:numPr>
          <w:ilvl w:val="0"/>
          <w:numId w:val="27"/>
        </w:numPr>
      </w:pPr>
      <w:r>
        <w:t>Project Plan</w:t>
      </w:r>
      <w:r w:rsidR="00155722">
        <w:t xml:space="preserve"> draft</w:t>
      </w:r>
      <w:r w:rsidR="006D12F3">
        <w:t xml:space="preserve"> remarks</w:t>
      </w:r>
      <w:r>
        <w:tab/>
      </w:r>
    </w:p>
    <w:p w:rsidR="006D12F3" w:rsidRDefault="006D12F3" w:rsidP="00D55F71">
      <w:pPr>
        <w:pStyle w:val="a4"/>
        <w:numPr>
          <w:ilvl w:val="0"/>
          <w:numId w:val="27"/>
        </w:numPr>
      </w:pPr>
      <w:r>
        <w:t>User requirements document</w:t>
      </w:r>
      <w:r w:rsidR="00434555">
        <w:t xml:space="preserve"> draft</w:t>
      </w:r>
      <w:r w:rsidR="004E2867">
        <w:t xml:space="preserve"> remarks</w:t>
      </w:r>
    </w:p>
    <w:p w:rsidR="00D55F71" w:rsidRDefault="007D35B6" w:rsidP="00D55F71">
      <w:pPr>
        <w:pStyle w:val="a4"/>
        <w:numPr>
          <w:ilvl w:val="0"/>
          <w:numId w:val="27"/>
        </w:numPr>
      </w:pPr>
      <w:r>
        <w:t>Additional questions</w:t>
      </w:r>
    </w:p>
    <w:p w:rsidR="00D55F71" w:rsidRDefault="007D35B6" w:rsidP="004E2867">
      <w:pPr>
        <w:pStyle w:val="a4"/>
        <w:numPr>
          <w:ilvl w:val="0"/>
          <w:numId w:val="29"/>
        </w:numPr>
      </w:pPr>
      <w:r>
        <w:t xml:space="preserve">Use of the provided DLL from </w:t>
      </w:r>
      <w:proofErr w:type="spellStart"/>
      <w:r>
        <w:t>Fontys</w:t>
      </w:r>
      <w:proofErr w:type="spellEnd"/>
    </w:p>
    <w:p w:rsidR="00D55F71" w:rsidRDefault="00D55F71" w:rsidP="00D55F71">
      <w:pPr>
        <w:pStyle w:val="a"/>
      </w:pPr>
      <w:r w:rsidRPr="00D465F4">
        <w:t>Adjournment</w:t>
      </w:r>
      <w:r>
        <w:t>s ( if any )</w:t>
      </w:r>
    </w:p>
    <w:p w:rsidR="00D55F71" w:rsidRPr="00D465F4" w:rsidRDefault="00D55F71" w:rsidP="00D55F71">
      <w:pPr>
        <w:pStyle w:val="a"/>
        <w:numPr>
          <w:ilvl w:val="0"/>
          <w:numId w:val="0"/>
        </w:numPr>
        <w:ind w:left="187"/>
      </w:pPr>
    </w:p>
    <w:p w:rsidR="0020248E" w:rsidRPr="00554276" w:rsidRDefault="0020248E" w:rsidP="0020248E">
      <w:pPr>
        <w:ind w:left="360"/>
      </w:pPr>
    </w:p>
    <w:sectPr w:rsidR="0020248E" w:rsidRPr="00554276" w:rsidSect="00AE391E">
      <w:footerReference w:type="default" r:id="rId8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3D4" w:rsidRDefault="000643D4" w:rsidP="00A2484F">
      <w:pPr>
        <w:spacing w:after="0" w:line="240" w:lineRule="auto"/>
      </w:pPr>
      <w:r>
        <w:separator/>
      </w:r>
    </w:p>
  </w:endnote>
  <w:endnote w:type="continuationSeparator" w:id="0">
    <w:p w:rsidR="000643D4" w:rsidRDefault="000643D4" w:rsidP="00A24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84F" w:rsidRDefault="00270E84">
    <w:pPr>
      <w:pStyle w:val="aa"/>
    </w:pPr>
    <w:r w:rsidRPr="00270E84">
      <w:rPr>
        <w:noProof/>
      </w:rPr>
      <w:pict>
        <v:group id="Group 164" o:spid="_x0000_s4097" style="position:absolute;left:0;text-align:left;margin-left:880.8pt;margin-top:0;width:486pt;height:42.45pt;z-index:251659264;mso-position-horizontal:right;mso-position-horizontal-relative:page;mso-position-vertical:center;mso-position-vertical-relative:bottom-margin-area" coordsize="61722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">
          <v:rect id="Rectangle 165" o:spid="_x0000_s4099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7jFc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F+9gz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uMVwgAAANwAAAAPAAAAAAAAAAAAAAAAAJgCAABkcnMvZG93&#10;bnJldi54bWxQSwUGAAAAAAQABAD1AAAAhwM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4098" type="#_x0000_t202" style="position:absolute;top:95;width:59436;height:5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fit-shape-to-text:t" inset="0,,0">
              <w:txbxContent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Meeting agenda</w:t>
                  </w: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/>
                    <w:jc w:val="right"/>
                    <w:rPr>
                      <w:caps/>
                      <w:color w:val="4F81BD" w:themeColor="accent1"/>
                      <w:sz w:val="20"/>
                      <w:szCs w:val="20"/>
                    </w:rPr>
                  </w:pPr>
                </w:p>
                <w:p w:rsidR="00A2484F" w:rsidRDefault="00A2484F" w:rsidP="00A2484F">
                  <w:pPr>
                    <w:pStyle w:val="aa"/>
                    <w:tabs>
                      <w:tab w:val="clear" w:pos="4680"/>
                      <w:tab w:val="clear" w:pos="9360"/>
                    </w:tabs>
                    <w:ind w:left="0" w:firstLine="720"/>
                    <w:jc w:val="right"/>
                  </w:pPr>
                  <w:r>
                    <w:rPr>
                      <w:caps/>
                      <w:color w:val="4F81BD" w:themeColor="accent1"/>
                      <w:sz w:val="20"/>
                      <w:szCs w:val="20"/>
                    </w:rPr>
                    <w:t>26.02.2015</w:t>
                  </w: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3D4" w:rsidRDefault="000643D4" w:rsidP="00A2484F">
      <w:pPr>
        <w:spacing w:after="0" w:line="240" w:lineRule="auto"/>
      </w:pPr>
      <w:r>
        <w:separator/>
      </w:r>
    </w:p>
  </w:footnote>
  <w:footnote w:type="continuationSeparator" w:id="0">
    <w:p w:rsidR="000643D4" w:rsidRDefault="000643D4" w:rsidP="00A24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3CCBFE2"/>
    <w:lvl w:ilvl="0">
      <w:start w:val="1"/>
      <w:numFmt w:val="upperRoman"/>
      <w:pStyle w:val="a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31E53"/>
    <w:multiLevelType w:val="hybridMultilevel"/>
    <w:tmpl w:val="01F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5015471"/>
    <w:multiLevelType w:val="hybridMultilevel"/>
    <w:tmpl w:val="2E92189E"/>
    <w:lvl w:ilvl="0" w:tplc="7326EB36">
      <w:start w:val="26"/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5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1F32CF"/>
    <w:multiLevelType w:val="hybridMultilevel"/>
    <w:tmpl w:val="FCB8C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CA245C"/>
    <w:multiLevelType w:val="hybridMultilevel"/>
    <w:tmpl w:val="B6F424A8"/>
    <w:lvl w:ilvl="0" w:tplc="EDB6E5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D0F4920"/>
    <w:multiLevelType w:val="hybridMultilevel"/>
    <w:tmpl w:val="4626AD00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>
    <w:nsid w:val="3ABE4366"/>
    <w:multiLevelType w:val="hybridMultilevel"/>
    <w:tmpl w:val="D63AEA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DA7452"/>
    <w:multiLevelType w:val="hybridMultilevel"/>
    <w:tmpl w:val="92D2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4323BF"/>
    <w:multiLevelType w:val="hybridMultilevel"/>
    <w:tmpl w:val="2D9ABE0E"/>
    <w:lvl w:ilvl="0" w:tplc="B3762D46">
      <w:start w:val="1"/>
      <w:numFmt w:val="upperRoman"/>
      <w:pStyle w:val="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81117E3"/>
    <w:multiLevelType w:val="hybridMultilevel"/>
    <w:tmpl w:val="1132E720"/>
    <w:lvl w:ilvl="0" w:tplc="2C4602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7"/>
  </w:num>
  <w:num w:numId="2">
    <w:abstractNumId w:val="13"/>
  </w:num>
  <w:num w:numId="3">
    <w:abstractNumId w:val="20"/>
  </w:num>
  <w:num w:numId="4">
    <w:abstractNumId w:val="12"/>
  </w:num>
  <w:num w:numId="5">
    <w:abstractNumId w:val="28"/>
  </w:num>
  <w:num w:numId="6">
    <w:abstractNumId w:val="11"/>
  </w:num>
  <w:num w:numId="7">
    <w:abstractNumId w:val="25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6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9"/>
  </w:num>
  <w:num w:numId="24">
    <w:abstractNumId w:val="15"/>
  </w:num>
  <w:num w:numId="25">
    <w:abstractNumId w:val="22"/>
  </w:num>
  <w:num w:numId="26">
    <w:abstractNumId w:val="10"/>
  </w:num>
  <w:num w:numId="27">
    <w:abstractNumId w:val="23"/>
  </w:num>
  <w:num w:numId="28">
    <w:abstractNumId w:val="26"/>
  </w:num>
  <w:num w:numId="29">
    <w:abstractNumId w:val="18"/>
  </w:num>
  <w:num w:numId="30">
    <w:abstractNumId w:val="14"/>
  </w:num>
  <w:num w:numId="31">
    <w:abstractNumId w:val="17"/>
  </w:num>
  <w:num w:numId="32">
    <w:abstractNumId w:val="24"/>
  </w:num>
  <w:num w:numId="3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>
      <o:colormru v:ext="edit" colors="teal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74D68"/>
    <w:rsid w:val="000643D4"/>
    <w:rsid w:val="00095C05"/>
    <w:rsid w:val="000E2FAD"/>
    <w:rsid w:val="001266C9"/>
    <w:rsid w:val="001326BD"/>
    <w:rsid w:val="00140DAE"/>
    <w:rsid w:val="001423A6"/>
    <w:rsid w:val="0015180F"/>
    <w:rsid w:val="00155722"/>
    <w:rsid w:val="00193653"/>
    <w:rsid w:val="001A29AF"/>
    <w:rsid w:val="0020248E"/>
    <w:rsid w:val="00257E14"/>
    <w:rsid w:val="00270E84"/>
    <w:rsid w:val="002761C5"/>
    <w:rsid w:val="002966F0"/>
    <w:rsid w:val="00297C1F"/>
    <w:rsid w:val="002B7051"/>
    <w:rsid w:val="002C3DE4"/>
    <w:rsid w:val="00337A32"/>
    <w:rsid w:val="003574FD"/>
    <w:rsid w:val="00360B6E"/>
    <w:rsid w:val="003765C4"/>
    <w:rsid w:val="004119BE"/>
    <w:rsid w:val="00411F8B"/>
    <w:rsid w:val="00434555"/>
    <w:rsid w:val="00477352"/>
    <w:rsid w:val="004A5168"/>
    <w:rsid w:val="004B5C09"/>
    <w:rsid w:val="004E227E"/>
    <w:rsid w:val="004E2867"/>
    <w:rsid w:val="004E6CF5"/>
    <w:rsid w:val="00554276"/>
    <w:rsid w:val="005B24A0"/>
    <w:rsid w:val="00616B41"/>
    <w:rsid w:val="00620AE8"/>
    <w:rsid w:val="0064628C"/>
    <w:rsid w:val="00680296"/>
    <w:rsid w:val="0068195C"/>
    <w:rsid w:val="006C3011"/>
    <w:rsid w:val="006D12F3"/>
    <w:rsid w:val="006F03D4"/>
    <w:rsid w:val="00717B64"/>
    <w:rsid w:val="00736D74"/>
    <w:rsid w:val="00771C24"/>
    <w:rsid w:val="007B0712"/>
    <w:rsid w:val="007D35B6"/>
    <w:rsid w:val="007D5836"/>
    <w:rsid w:val="008240DA"/>
    <w:rsid w:val="008252BD"/>
    <w:rsid w:val="0083755C"/>
    <w:rsid w:val="00867EA4"/>
    <w:rsid w:val="00895FB9"/>
    <w:rsid w:val="008D4458"/>
    <w:rsid w:val="008E476B"/>
    <w:rsid w:val="009921B8"/>
    <w:rsid w:val="00993B51"/>
    <w:rsid w:val="00A07662"/>
    <w:rsid w:val="00A2484F"/>
    <w:rsid w:val="00A4511E"/>
    <w:rsid w:val="00A87891"/>
    <w:rsid w:val="00AE391E"/>
    <w:rsid w:val="00B435B5"/>
    <w:rsid w:val="00B5397D"/>
    <w:rsid w:val="00B73574"/>
    <w:rsid w:val="00BB542C"/>
    <w:rsid w:val="00C1643D"/>
    <w:rsid w:val="00C74D68"/>
    <w:rsid w:val="00D31AB7"/>
    <w:rsid w:val="00D55F71"/>
    <w:rsid w:val="00E3388E"/>
    <w:rsid w:val="00E460A2"/>
    <w:rsid w:val="00EA277E"/>
    <w:rsid w:val="00F36BB7"/>
    <w:rsid w:val="00F560A9"/>
    <w:rsid w:val="00F91A7F"/>
    <w:rsid w:val="00FE2819"/>
    <w:rsid w:val="00FF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teal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1">
    <w:name w:val="heading 1"/>
    <w:basedOn w:val="a0"/>
    <w:next w:val="a0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2">
    <w:name w:val="heading 2"/>
    <w:basedOn w:val="a0"/>
    <w:next w:val="a0"/>
    <w:qFormat/>
    <w:rsid w:val="00AE391E"/>
    <w:pPr>
      <w:spacing w:after="480"/>
      <w:contextualSpacing/>
      <w:jc w:val="center"/>
      <w:outlineLvl w:val="1"/>
    </w:pPr>
  </w:style>
  <w:style w:type="paragraph" w:styleId="3">
    <w:name w:val="heading 3"/>
    <w:next w:val="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Number"/>
    <w:basedOn w:val="a0"/>
    <w:qFormat/>
    <w:rsid w:val="00AE391E"/>
    <w:pPr>
      <w:ind w:left="0"/>
    </w:pPr>
  </w:style>
  <w:style w:type="character" w:styleId="a5">
    <w:name w:val="Placeholder Text"/>
    <w:basedOn w:val="a1"/>
    <w:uiPriority w:val="99"/>
    <w:semiHidden/>
    <w:rsid w:val="00A87891"/>
    <w:rPr>
      <w:color w:val="808080"/>
    </w:rPr>
  </w:style>
  <w:style w:type="paragraph" w:styleId="a">
    <w:name w:val="List Paragraph"/>
    <w:basedOn w:val="a0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a6">
    <w:name w:val="Balloon Text"/>
    <w:basedOn w:val="a0"/>
    <w:link w:val="a7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1"/>
    <w:link w:val="a6"/>
    <w:semiHidden/>
    <w:rsid w:val="00A87891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rsid w:val="00A2484F"/>
    <w:rPr>
      <w:rFonts w:asciiTheme="minorHAnsi" w:hAnsiTheme="minorHAnsi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A24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A2484F"/>
    <w:rPr>
      <w:rFonts w:asciiTheme="minorHAnsi" w:hAnsiTheme="minorHAns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\AppData\Roaming\Microsoft\Templates\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FCCF803C584ACFA2C17ABF3C42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7F3A-CFAC-452A-8CD7-A481FA25DAA6}"/>
      </w:docPartPr>
      <w:docPartBody>
        <w:p w:rsidR="000D0D27" w:rsidRDefault="00E56C11">
          <w:pPr>
            <w:pStyle w:val="52FCCF803C584ACFA2C17ABF3C427AC2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E56C11"/>
    <w:rsid w:val="000D0D27"/>
    <w:rsid w:val="00120A68"/>
    <w:rsid w:val="006E00C4"/>
    <w:rsid w:val="00A20A34"/>
    <w:rsid w:val="00A23810"/>
    <w:rsid w:val="00A656D6"/>
    <w:rsid w:val="00E56C11"/>
    <w:rsid w:val="00E805B7"/>
    <w:rsid w:val="00EA6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E64F5A4F7A435DB6DBF64615F18505">
    <w:name w:val="81E64F5A4F7A435DB6DBF64615F18505"/>
    <w:rsid w:val="00120A68"/>
  </w:style>
  <w:style w:type="paragraph" w:customStyle="1" w:styleId="52FCCF803C584ACFA2C17ABF3C427AC2">
    <w:name w:val="52FCCF803C584ACFA2C17ABF3C427AC2"/>
    <w:rsid w:val="00120A68"/>
  </w:style>
  <w:style w:type="paragraph" w:customStyle="1" w:styleId="9091F4E45F5E4E4DBC38D9F070C5A158">
    <w:name w:val="9091F4E45F5E4E4DBC38D9F070C5A158"/>
    <w:rsid w:val="00120A68"/>
  </w:style>
  <w:style w:type="paragraph" w:customStyle="1" w:styleId="C08BFF3E83704E1B8BDAD28D5C086AD7">
    <w:name w:val="C08BFF3E83704E1B8BDAD28D5C086AD7"/>
    <w:rsid w:val="00120A68"/>
  </w:style>
  <w:style w:type="paragraph" w:customStyle="1" w:styleId="BAB9542570D741C4B67B08FF3F2CA394">
    <w:name w:val="BAB9542570D741C4B67B08FF3F2CA394"/>
    <w:rsid w:val="00120A68"/>
  </w:style>
  <w:style w:type="paragraph" w:customStyle="1" w:styleId="5C3A3A86410D44C1B7221FB53E8347FA">
    <w:name w:val="5C3A3A86410D44C1B7221FB53E8347FA"/>
    <w:rsid w:val="00120A68"/>
  </w:style>
  <w:style w:type="paragraph" w:customStyle="1" w:styleId="CDFD7D1C097942DBB3D07F58EFFD6AF7">
    <w:name w:val="CDFD7D1C097942DBB3D07F58EFFD6AF7"/>
    <w:rsid w:val="00120A68"/>
  </w:style>
  <w:style w:type="paragraph" w:customStyle="1" w:styleId="EC1CA514FB604268B753BA67658FD36B">
    <w:name w:val="EC1CA514FB604268B753BA67658FD36B"/>
    <w:rsid w:val="00120A68"/>
  </w:style>
  <w:style w:type="paragraph" w:customStyle="1" w:styleId="0BB3F1AC3E544133823717B2B19D1052">
    <w:name w:val="0BB3F1AC3E544133823717B2B19D1052"/>
    <w:rsid w:val="00120A68"/>
  </w:style>
  <w:style w:type="paragraph" w:customStyle="1" w:styleId="11426FAA736745CFB0A899C7F3BC422C">
    <w:name w:val="11426FAA736745CFB0A899C7F3BC422C"/>
    <w:rsid w:val="00120A68"/>
  </w:style>
  <w:style w:type="paragraph" w:customStyle="1" w:styleId="C048F6E8324946EEB6EA13DEED091249">
    <w:name w:val="C048F6E8324946EEB6EA13DEED091249"/>
    <w:rsid w:val="00120A68"/>
  </w:style>
  <w:style w:type="paragraph" w:customStyle="1" w:styleId="9E930E6926194504AE184A17DCC7B6CF">
    <w:name w:val="9E930E6926194504AE184A17DCC7B6CF"/>
    <w:rsid w:val="00120A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agenda.dotx</Template>
  <TotalTime>96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Formal meeting agenda</vt:lpstr>
      <vt:lpstr>Formal meeting agenda</vt:lpstr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Nikola Nikushev</dc:creator>
  <cp:keywords/>
  <cp:lastModifiedBy>user</cp:lastModifiedBy>
  <cp:revision>3</cp:revision>
  <cp:lastPrinted>2002-03-20T21:04:00Z</cp:lastPrinted>
  <dcterms:created xsi:type="dcterms:W3CDTF">2015-06-10T18:39:00Z</dcterms:created>
  <dcterms:modified xsi:type="dcterms:W3CDTF">2016-02-25T18:46:00Z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</Properties>
</file>
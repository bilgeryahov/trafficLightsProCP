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8E" w:rsidRPr="0020248E" w:rsidRDefault="009B5F12" w:rsidP="0020248E">
      <w:pPr>
        <w:pStyle w:val="Heading1"/>
        <w:shd w:val="clear" w:color="auto" w:fill="C6D9F1" w:themeFill="text2" w:themeFillTint="33"/>
      </w:pPr>
      <w:r>
        <w:t>Group E</w:t>
      </w:r>
    </w:p>
    <w:p w:rsidR="00554276" w:rsidRPr="004B5C09" w:rsidRDefault="00554276" w:rsidP="00620AE8">
      <w:pPr>
        <w:pStyle w:val="Heading1"/>
      </w:pPr>
      <w:r w:rsidRPr="004B5C09">
        <w:t xml:space="preserve">Meeting </w:t>
      </w:r>
      <w:r w:rsidR="00A4511E">
        <w:t>Agenda</w:t>
      </w:r>
    </w:p>
    <w:sdt>
      <w:sdtPr>
        <w:alias w:val="Date"/>
        <w:tag w:val="Date"/>
        <w:id w:val="810022583"/>
        <w:placeholder>
          <w:docPart w:val="52FCCF803C584ACFA2C17ABF3C427AC2"/>
        </w:placeholder>
        <w:date w:fullDate="2016-02-22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A87891" w:rsidRDefault="009B5F12" w:rsidP="00A87891">
          <w:pPr>
            <w:pStyle w:val="Heading2"/>
          </w:pPr>
          <w:r>
            <w:t>February 22, 2016</w:t>
          </w:r>
        </w:p>
      </w:sdtContent>
    </w:sdt>
    <w:p w:rsidR="00A4511E" w:rsidRPr="00EA277E" w:rsidRDefault="0004791E" w:rsidP="00A87891">
      <w:pPr>
        <w:pStyle w:val="Heading2"/>
      </w:pPr>
      <w:r>
        <w:t>13:00</w:t>
      </w:r>
    </w:p>
    <w:p w:rsidR="006C3011" w:rsidRPr="00E460A2" w:rsidRDefault="006C3011" w:rsidP="00A87891">
      <w:r w:rsidRPr="00E460A2">
        <w:t xml:space="preserve">Type of Meeting: </w:t>
      </w:r>
      <w:r w:rsidR="0004791E">
        <w:t>Questions and introduction</w:t>
      </w:r>
    </w:p>
    <w:p w:rsidR="00A4511E" w:rsidRPr="00E460A2" w:rsidRDefault="00A4511E" w:rsidP="00A87891">
      <w:r w:rsidRPr="00E460A2">
        <w:t xml:space="preserve">Meeting </w:t>
      </w:r>
      <w:r w:rsidR="00C74D68">
        <w:t>Chairman</w:t>
      </w:r>
      <w:r w:rsidRPr="00E460A2">
        <w:t>:</w:t>
      </w:r>
      <w:r w:rsidR="00FE2819" w:rsidRPr="00E460A2">
        <w:t xml:space="preserve"> </w:t>
      </w:r>
      <w:proofErr w:type="spellStart"/>
      <w:r w:rsidR="00FD79D2">
        <w:t>Oleksandr</w:t>
      </w:r>
      <w:proofErr w:type="spellEnd"/>
      <w:r w:rsidR="00FD79D2">
        <w:t xml:space="preserve"> </w:t>
      </w:r>
      <w:proofErr w:type="spellStart"/>
      <w:r w:rsidR="00FD79D2">
        <w:t>Suprunenko</w:t>
      </w:r>
      <w:proofErr w:type="spellEnd"/>
    </w:p>
    <w:p w:rsidR="001423A6" w:rsidRPr="001423A6" w:rsidRDefault="009B5F12" w:rsidP="00A87891">
      <w:r>
        <w:t>Invitee</w:t>
      </w:r>
      <w:r w:rsidR="00A4511E" w:rsidRPr="00E460A2">
        <w:t>:</w:t>
      </w:r>
      <w:r w:rsidR="00A87891">
        <w:t xml:space="preserve"> </w:t>
      </w:r>
      <w:r>
        <w:t xml:space="preserve">Chung </w:t>
      </w:r>
      <w:proofErr w:type="spellStart"/>
      <w:r>
        <w:t>Kuah</w:t>
      </w:r>
      <w:proofErr w:type="spellEnd"/>
    </w:p>
    <w:p w:rsidR="00F91A7F" w:rsidRPr="00A87891" w:rsidRDefault="0020248E" w:rsidP="00F91A7F">
      <w:pPr>
        <w:pStyle w:val="ListParagraph"/>
      </w:pPr>
      <w:r>
        <w:t>Greeting</w:t>
      </w:r>
      <w:r w:rsidR="0004791E">
        <w:t>,</w:t>
      </w:r>
    </w:p>
    <w:p w:rsidR="009B5F12" w:rsidRDefault="009B5F12" w:rsidP="00A87891">
      <w:pPr>
        <w:pStyle w:val="ListParagraph"/>
      </w:pPr>
      <w:r>
        <w:t>Assigned roles within the team</w:t>
      </w:r>
      <w:r w:rsidR="0004791E">
        <w:t>,</w:t>
      </w:r>
    </w:p>
    <w:p w:rsidR="0080480A" w:rsidRDefault="0080480A" w:rsidP="00A87891">
      <w:pPr>
        <w:pStyle w:val="ListParagraph"/>
      </w:pPr>
      <w:r>
        <w:t>Project plan draft</w:t>
      </w:r>
      <w:r w:rsidR="00AF79DC">
        <w:t xml:space="preserve"> questions</w:t>
      </w:r>
      <w:r w:rsidR="0004791E">
        <w:t>.</w:t>
      </w:r>
      <w:bookmarkStart w:id="0" w:name="_GoBack"/>
      <w:bookmarkEnd w:id="0"/>
    </w:p>
    <w:p w:rsidR="0020248E" w:rsidRPr="00554276" w:rsidRDefault="0020248E" w:rsidP="0020248E">
      <w:pPr>
        <w:ind w:left="360"/>
      </w:pPr>
    </w:p>
    <w:sectPr w:rsidR="0020248E" w:rsidRPr="00554276" w:rsidSect="00AE391E">
      <w:footerReference w:type="default" r:id="rId8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009" w:rsidRDefault="00E84009" w:rsidP="00A2484F">
      <w:pPr>
        <w:spacing w:after="0" w:line="240" w:lineRule="auto"/>
      </w:pPr>
      <w:r>
        <w:separator/>
      </w:r>
    </w:p>
  </w:endnote>
  <w:endnote w:type="continuationSeparator" w:id="0">
    <w:p w:rsidR="00E84009" w:rsidRDefault="00E84009" w:rsidP="00A2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84F" w:rsidRDefault="00E84009">
    <w:pPr>
      <w:pStyle w:val="Footer"/>
    </w:pPr>
    <w:r>
      <w:rPr>
        <w:noProof/>
      </w:rPr>
      <w:pict>
        <v:group id="Group 164" o:spid="_x0000_s2049" style="position:absolute;left:0;text-align:left;margin-left:1315.6pt;margin-top:0;width:486pt;height:42.45pt;z-index:251659264;mso-position-horizontal:right;mso-position-horizontal-relative:page;mso-position-vertical:center;mso-position-vertical-relative:bottom-margin-area" coordsize="61722,5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">
          <v:rect id="Rectangle 165" o:spid="_x0000_s2051" style="position:absolute;left:2286;width:59436;height:2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jFc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F+9gz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uMVwgAAANwAAAAPAAAAAAAAAAAAAAAAAJgCAABkcnMvZG93&#10;bnJldi54bWxQSwUGAAAAAAQABAD1AAAAhwM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2050" type="#_x0000_t202" style="position:absolute;top:95;width:59436;height:5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fit-shape-to-text:t" inset="0,,0">
              <w:txbxContent>
                <w:p w:rsidR="00A2484F" w:rsidRDefault="00A2484F" w:rsidP="00A2484F">
                  <w:pPr>
                    <w:pStyle w:val="Footer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Meeting agenda</w:t>
                  </w:r>
                </w:p>
                <w:p w:rsidR="00A2484F" w:rsidRDefault="00A2484F" w:rsidP="00A2484F">
                  <w:pPr>
                    <w:pStyle w:val="Footer"/>
                    <w:tabs>
                      <w:tab w:val="clear" w:pos="4680"/>
                      <w:tab w:val="clear" w:pos="9360"/>
                    </w:tabs>
                    <w:ind w:left="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</w:p>
                <w:p w:rsidR="00A2484F" w:rsidRDefault="00A2484F" w:rsidP="00A2484F">
                  <w:pPr>
                    <w:pStyle w:val="Footer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26.02.2015</w:t>
                  </w:r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009" w:rsidRDefault="00E84009" w:rsidP="00A2484F">
      <w:pPr>
        <w:spacing w:after="0" w:line="240" w:lineRule="auto"/>
      </w:pPr>
      <w:r>
        <w:separator/>
      </w:r>
    </w:p>
  </w:footnote>
  <w:footnote w:type="continuationSeparator" w:id="0">
    <w:p w:rsidR="00E84009" w:rsidRDefault="00E84009" w:rsidP="00A24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CBFE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31E53"/>
    <w:multiLevelType w:val="hybridMultilevel"/>
    <w:tmpl w:val="01FE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5015471"/>
    <w:multiLevelType w:val="hybridMultilevel"/>
    <w:tmpl w:val="2E92189E"/>
    <w:lvl w:ilvl="0" w:tplc="7326EB36">
      <w:start w:val="26"/>
      <w:numFmt w:val="bullet"/>
      <w:lvlText w:val="-"/>
      <w:lvlJc w:val="left"/>
      <w:pPr>
        <w:ind w:left="5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5" w15:restartNumberingAfterBreak="0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CA245C"/>
    <w:multiLevelType w:val="hybridMultilevel"/>
    <w:tmpl w:val="62ACD32A"/>
    <w:lvl w:ilvl="0" w:tplc="EDB6E5E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3ABE4366"/>
    <w:multiLevelType w:val="hybridMultilevel"/>
    <w:tmpl w:val="D63AEA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1117E3"/>
    <w:multiLevelType w:val="hybridMultilevel"/>
    <w:tmpl w:val="1132E720"/>
    <w:lvl w:ilvl="0" w:tplc="2C4602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4"/>
  </w:num>
  <w:num w:numId="2">
    <w:abstractNumId w:val="13"/>
  </w:num>
  <w:num w:numId="3">
    <w:abstractNumId w:val="18"/>
  </w:num>
  <w:num w:numId="4">
    <w:abstractNumId w:val="12"/>
  </w:num>
  <w:num w:numId="5">
    <w:abstractNumId w:val="25"/>
  </w:num>
  <w:num w:numId="6">
    <w:abstractNumId w:val="11"/>
  </w:num>
  <w:num w:numId="7">
    <w:abstractNumId w:val="22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6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6"/>
  </w:num>
  <w:num w:numId="24">
    <w:abstractNumId w:val="15"/>
  </w:num>
  <w:num w:numId="25">
    <w:abstractNumId w:val="20"/>
  </w:num>
  <w:num w:numId="26">
    <w:abstractNumId w:val="10"/>
  </w:num>
  <w:num w:numId="27">
    <w:abstractNumId w:val="21"/>
  </w:num>
  <w:num w:numId="28">
    <w:abstractNumId w:val="23"/>
  </w:num>
  <w:num w:numId="29">
    <w:abstractNumId w:val="1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2">
      <o:colormru v:ext="edit" colors="teal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D68"/>
    <w:rsid w:val="0004791E"/>
    <w:rsid w:val="00095C05"/>
    <w:rsid w:val="000E2FAD"/>
    <w:rsid w:val="001326BD"/>
    <w:rsid w:val="00140DAE"/>
    <w:rsid w:val="001423A6"/>
    <w:rsid w:val="0015180F"/>
    <w:rsid w:val="00193653"/>
    <w:rsid w:val="0020248E"/>
    <w:rsid w:val="00257E14"/>
    <w:rsid w:val="002761C5"/>
    <w:rsid w:val="002966F0"/>
    <w:rsid w:val="00297C1F"/>
    <w:rsid w:val="002C3DE4"/>
    <w:rsid w:val="00337A32"/>
    <w:rsid w:val="003574FD"/>
    <w:rsid w:val="00360B6E"/>
    <w:rsid w:val="003765C4"/>
    <w:rsid w:val="004119BE"/>
    <w:rsid w:val="00411F8B"/>
    <w:rsid w:val="00477352"/>
    <w:rsid w:val="004B5C09"/>
    <w:rsid w:val="004E227E"/>
    <w:rsid w:val="004E6CF5"/>
    <w:rsid w:val="00554276"/>
    <w:rsid w:val="005B24A0"/>
    <w:rsid w:val="00616B41"/>
    <w:rsid w:val="00620AE8"/>
    <w:rsid w:val="00625B1F"/>
    <w:rsid w:val="0064628C"/>
    <w:rsid w:val="00680296"/>
    <w:rsid w:val="0068195C"/>
    <w:rsid w:val="006C3011"/>
    <w:rsid w:val="006F03D4"/>
    <w:rsid w:val="00717B64"/>
    <w:rsid w:val="00736D74"/>
    <w:rsid w:val="00771C24"/>
    <w:rsid w:val="007B0712"/>
    <w:rsid w:val="007D5836"/>
    <w:rsid w:val="0080480A"/>
    <w:rsid w:val="008240DA"/>
    <w:rsid w:val="0083755C"/>
    <w:rsid w:val="00852D20"/>
    <w:rsid w:val="00867EA4"/>
    <w:rsid w:val="00895FB9"/>
    <w:rsid w:val="008E476B"/>
    <w:rsid w:val="0091681F"/>
    <w:rsid w:val="009921B8"/>
    <w:rsid w:val="00993B51"/>
    <w:rsid w:val="009B5F12"/>
    <w:rsid w:val="00A07662"/>
    <w:rsid w:val="00A2484F"/>
    <w:rsid w:val="00A4511E"/>
    <w:rsid w:val="00A87891"/>
    <w:rsid w:val="00AE391E"/>
    <w:rsid w:val="00AF79DC"/>
    <w:rsid w:val="00B435B5"/>
    <w:rsid w:val="00B5397D"/>
    <w:rsid w:val="00B73574"/>
    <w:rsid w:val="00BB542C"/>
    <w:rsid w:val="00C1643D"/>
    <w:rsid w:val="00C74D68"/>
    <w:rsid w:val="00D31AB7"/>
    <w:rsid w:val="00DE10F4"/>
    <w:rsid w:val="00E460A2"/>
    <w:rsid w:val="00E84009"/>
    <w:rsid w:val="00EA277E"/>
    <w:rsid w:val="00F36BB7"/>
    <w:rsid w:val="00F560A9"/>
    <w:rsid w:val="00F91A7F"/>
    <w:rsid w:val="00FD79D2"/>
    <w:rsid w:val="00FE2819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teal"/>
    </o:shapedefaults>
    <o:shapelayout v:ext="edit">
      <o:idmap v:ext="edit" data="1"/>
    </o:shapelayout>
  </w:shapeDefaults>
  <w:decimalSymbol w:val=","/>
  <w:listSeparator w:val=";"/>
  <w15:docId w15:val="{3758B65B-AB89-4DC5-A5D9-4169A9C3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42C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391E"/>
    <w:pPr>
      <w:spacing w:after="480"/>
      <w:contextualSpacing/>
      <w:jc w:val="center"/>
      <w:outlineLvl w:val="1"/>
    </w:pPr>
  </w:style>
  <w:style w:type="paragraph" w:styleId="Heading3">
    <w:name w:val="heading 3"/>
    <w:next w:val="Heading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AE391E"/>
    <w:pPr>
      <w:ind w:left="0"/>
    </w:pPr>
  </w:style>
  <w:style w:type="character" w:styleId="PlaceholderText">
    <w:name w:val="Placeholder Text"/>
    <w:basedOn w:val="DefaultParagraphFont"/>
    <w:uiPriority w:val="99"/>
    <w:semiHidden/>
    <w:rsid w:val="00A87891"/>
    <w:rPr>
      <w:color w:val="808080"/>
    </w:rPr>
  </w:style>
  <w:style w:type="paragraph" w:styleId="ListParagraph">
    <w:name w:val="List Paragraph"/>
    <w:basedOn w:val="Normal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2484F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84F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\AppData\Roaming\Microsoft\Templates\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FCCF803C584ACFA2C17ABF3C427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7F3A-CFAC-452A-8CD7-A481FA25DAA6}"/>
      </w:docPartPr>
      <w:docPartBody>
        <w:p w:rsidR="000D0D27" w:rsidRDefault="00E56C11">
          <w:pPr>
            <w:pStyle w:val="52FCCF803C584ACFA2C17ABF3C427AC2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56C11"/>
    <w:rsid w:val="000D0D27"/>
    <w:rsid w:val="001C3759"/>
    <w:rsid w:val="00272252"/>
    <w:rsid w:val="006E00C4"/>
    <w:rsid w:val="009128D8"/>
    <w:rsid w:val="00E56C11"/>
    <w:rsid w:val="00EA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E64F5A4F7A435DB6DBF64615F18505">
    <w:name w:val="81E64F5A4F7A435DB6DBF64615F18505"/>
    <w:rsid w:val="00272252"/>
  </w:style>
  <w:style w:type="paragraph" w:customStyle="1" w:styleId="52FCCF803C584ACFA2C17ABF3C427AC2">
    <w:name w:val="52FCCF803C584ACFA2C17ABF3C427AC2"/>
    <w:rsid w:val="00272252"/>
  </w:style>
  <w:style w:type="paragraph" w:customStyle="1" w:styleId="9091F4E45F5E4E4DBC38D9F070C5A158">
    <w:name w:val="9091F4E45F5E4E4DBC38D9F070C5A158"/>
    <w:rsid w:val="00272252"/>
  </w:style>
  <w:style w:type="paragraph" w:customStyle="1" w:styleId="C08BFF3E83704E1B8BDAD28D5C086AD7">
    <w:name w:val="C08BFF3E83704E1B8BDAD28D5C086AD7"/>
    <w:rsid w:val="00272252"/>
  </w:style>
  <w:style w:type="paragraph" w:customStyle="1" w:styleId="BAB9542570D741C4B67B08FF3F2CA394">
    <w:name w:val="BAB9542570D741C4B67B08FF3F2CA394"/>
    <w:rsid w:val="00272252"/>
  </w:style>
  <w:style w:type="paragraph" w:customStyle="1" w:styleId="5C3A3A86410D44C1B7221FB53E8347FA">
    <w:name w:val="5C3A3A86410D44C1B7221FB53E8347FA"/>
    <w:rsid w:val="00272252"/>
  </w:style>
  <w:style w:type="paragraph" w:customStyle="1" w:styleId="CDFD7D1C097942DBB3D07F58EFFD6AF7">
    <w:name w:val="CDFD7D1C097942DBB3D07F58EFFD6AF7"/>
    <w:rsid w:val="00272252"/>
  </w:style>
  <w:style w:type="paragraph" w:customStyle="1" w:styleId="EC1CA514FB604268B753BA67658FD36B">
    <w:name w:val="EC1CA514FB604268B753BA67658FD36B"/>
    <w:rsid w:val="00272252"/>
  </w:style>
  <w:style w:type="paragraph" w:customStyle="1" w:styleId="0BB3F1AC3E544133823717B2B19D1052">
    <w:name w:val="0BB3F1AC3E544133823717B2B19D1052"/>
    <w:rsid w:val="00272252"/>
  </w:style>
  <w:style w:type="paragraph" w:customStyle="1" w:styleId="11426FAA736745CFB0A899C7F3BC422C">
    <w:name w:val="11426FAA736745CFB0A899C7F3BC422C"/>
    <w:rsid w:val="00272252"/>
  </w:style>
  <w:style w:type="paragraph" w:customStyle="1" w:styleId="C048F6E8324946EEB6EA13DEED091249">
    <w:name w:val="C048F6E8324946EEB6EA13DEED091249"/>
    <w:rsid w:val="00272252"/>
  </w:style>
  <w:style w:type="paragraph" w:customStyle="1" w:styleId="9E930E6926194504AE184A17DCC7B6CF">
    <w:name w:val="9E930E6926194504AE184A17DCC7B6CF"/>
    <w:rsid w:val="00272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agenda.dotx</Template>
  <TotalTime>148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Formal meeting agenda</vt:lpstr>
      <vt:lpstr>Formal meeting agenda</vt:lpstr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agenda</dc:title>
  <dc:creator>Nikola Nikushev</dc:creator>
  <cp:keywords/>
  <cp:lastModifiedBy>Bilger Yahov</cp:lastModifiedBy>
  <cp:revision>5</cp:revision>
  <cp:lastPrinted>2002-03-20T21:04:00Z</cp:lastPrinted>
  <dcterms:created xsi:type="dcterms:W3CDTF">2015-06-10T18:38:00Z</dcterms:created>
  <dcterms:modified xsi:type="dcterms:W3CDTF">2016-02-25T08:26:00Z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</Properties>
</file>
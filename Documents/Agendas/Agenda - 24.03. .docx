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E" w:rsidRPr="0020248E" w:rsidRDefault="00155722" w:rsidP="0020248E">
      <w:pPr>
        <w:pStyle w:val="Heading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3-2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F970AF" w:rsidP="00A87891">
          <w:pPr>
            <w:pStyle w:val="Heading2"/>
          </w:pPr>
          <w:r>
            <w:t>March 24, 2016</w:t>
          </w:r>
        </w:p>
      </w:sdtContent>
    </w:sdt>
    <w:p w:rsidR="00A4511E" w:rsidRPr="00EA277E" w:rsidRDefault="00F970AF" w:rsidP="00A87891">
      <w:pPr>
        <w:pStyle w:val="Heading2"/>
      </w:pPr>
      <w:r>
        <w:t>12</w:t>
      </w:r>
      <w:r w:rsidR="00C24BD1">
        <w:t>:</w:t>
      </w:r>
      <w:r>
        <w:t>3</w:t>
      </w:r>
      <w:r w:rsidR="00814B92">
        <w:t>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  <w:bookmarkStart w:id="0" w:name="_GoBack"/>
      <w:bookmarkEnd w:id="0"/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ListParagraph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ListParagraph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ListParagraph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ListParagraph"/>
      </w:pPr>
      <w:r>
        <w:t>Greeting</w:t>
      </w:r>
      <w:r w:rsidR="00D061AB">
        <w:t>s</w:t>
      </w:r>
    </w:p>
    <w:p w:rsidR="00A4511E" w:rsidRDefault="00A4511E" w:rsidP="00A87891">
      <w:pPr>
        <w:pStyle w:val="ListParagraph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732441" w:rsidP="00D55F71">
      <w:pPr>
        <w:pStyle w:val="ListNumber"/>
        <w:numPr>
          <w:ilvl w:val="0"/>
          <w:numId w:val="27"/>
        </w:numPr>
      </w:pPr>
      <w:r>
        <w:t>Test plan</w:t>
      </w:r>
      <w:r w:rsidR="00814B92">
        <w:t>– remarks</w:t>
      </w:r>
    </w:p>
    <w:p w:rsidR="00814B92" w:rsidRDefault="00814B92" w:rsidP="00D55F71">
      <w:pPr>
        <w:pStyle w:val="ListNumber"/>
        <w:numPr>
          <w:ilvl w:val="0"/>
          <w:numId w:val="27"/>
        </w:numPr>
      </w:pPr>
      <w:r>
        <w:t xml:space="preserve">Design document – </w:t>
      </w:r>
      <w:r w:rsidR="00F970AF">
        <w:t>remarks</w:t>
      </w:r>
    </w:p>
    <w:p w:rsidR="00732441" w:rsidRDefault="00732441" w:rsidP="00732441">
      <w:pPr>
        <w:pStyle w:val="ListNumber"/>
        <w:ind w:left="720"/>
      </w:pPr>
    </w:p>
    <w:p w:rsidR="00D55F71" w:rsidRDefault="00E76BC6" w:rsidP="00E76BC6">
      <w:pPr>
        <w:pStyle w:val="ListParagraph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ListParagraph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2E" w:rsidRDefault="004D5E2E" w:rsidP="00A2484F">
      <w:pPr>
        <w:spacing w:after="0" w:line="240" w:lineRule="auto"/>
      </w:pPr>
      <w:r>
        <w:separator/>
      </w:r>
    </w:p>
  </w:endnote>
  <w:endnote w:type="continuationSeparator" w:id="0">
    <w:p w:rsidR="004D5E2E" w:rsidRDefault="004D5E2E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4F" w:rsidRDefault="004D5E2E">
    <w:pPr>
      <w:pStyle w:val="Footer"/>
    </w:pPr>
    <w:r>
      <w:rPr>
        <w:noProof/>
      </w:rPr>
      <w:pict>
        <v:group id="Group 164" o:spid="_x0000_s2049" style="position:absolute;left:0;text-align:left;margin-left:3077.2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F970A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24.03</w:t>
                  </w:r>
                  <w:r w:rsidR="00A2484F">
                    <w:rPr>
                      <w:caps/>
                      <w:color w:val="4F81BD" w:themeColor="accent1"/>
                      <w:sz w:val="20"/>
                      <w:szCs w:val="20"/>
                    </w:rPr>
                    <w:t>.201</w:t>
                  </w: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2E" w:rsidRDefault="004D5E2E" w:rsidP="00A2484F">
      <w:pPr>
        <w:spacing w:after="0" w:line="240" w:lineRule="auto"/>
      </w:pPr>
      <w:r>
        <w:separator/>
      </w:r>
    </w:p>
  </w:footnote>
  <w:footnote w:type="continuationSeparator" w:id="0">
    <w:p w:rsidR="004D5E2E" w:rsidRDefault="004D5E2E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142DF"/>
    <w:multiLevelType w:val="hybridMultilevel"/>
    <w:tmpl w:val="8E420FBA"/>
    <w:lvl w:ilvl="0" w:tplc="7D92EF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12"/>
  </w:num>
  <w:num w:numId="5">
    <w:abstractNumId w:val="30"/>
  </w:num>
  <w:num w:numId="6">
    <w:abstractNumId w:val="11"/>
  </w:num>
  <w:num w:numId="7">
    <w:abstractNumId w:val="2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1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8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68"/>
    <w:rsid w:val="00035344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73456"/>
    <w:rsid w:val="00193653"/>
    <w:rsid w:val="001A29AF"/>
    <w:rsid w:val="0020248E"/>
    <w:rsid w:val="00257E14"/>
    <w:rsid w:val="00270E84"/>
    <w:rsid w:val="002712B3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D5E2E"/>
    <w:rsid w:val="004E227E"/>
    <w:rsid w:val="004E2867"/>
    <w:rsid w:val="004E6CF5"/>
    <w:rsid w:val="005272EB"/>
    <w:rsid w:val="00554276"/>
    <w:rsid w:val="005A0CC4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717B64"/>
    <w:rsid w:val="00732441"/>
    <w:rsid w:val="00736D74"/>
    <w:rsid w:val="00771C24"/>
    <w:rsid w:val="007B0712"/>
    <w:rsid w:val="007D35B6"/>
    <w:rsid w:val="007D5836"/>
    <w:rsid w:val="00814B92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24BD1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970AF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teal"/>
    </o:shapedefaults>
    <o:shapelayout v:ext="edit">
      <o:idmap v:ext="edit" data="1"/>
    </o:shapelayout>
  </w:shapeDefaults>
  <w:decimalSymbol w:val=","/>
  <w:listSeparator w:val=";"/>
  <w15:docId w15:val="{CE49AD38-E7FD-4D86-8878-B3A9D38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ind w:left="0"/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484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11"/>
    <w:rsid w:val="000D0D27"/>
    <w:rsid w:val="00120A68"/>
    <w:rsid w:val="00125B86"/>
    <w:rsid w:val="00135EDB"/>
    <w:rsid w:val="003E5CC1"/>
    <w:rsid w:val="006E00C4"/>
    <w:rsid w:val="00A20A34"/>
    <w:rsid w:val="00A23810"/>
    <w:rsid w:val="00A656D6"/>
    <w:rsid w:val="00C82D1C"/>
    <w:rsid w:val="00E56C11"/>
    <w:rsid w:val="00E805B7"/>
    <w:rsid w:val="00EA63A7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Bilger Yahov</cp:lastModifiedBy>
  <cp:revision>3</cp:revision>
  <cp:lastPrinted>2002-03-20T21:04:00Z</cp:lastPrinted>
  <dcterms:created xsi:type="dcterms:W3CDTF">2016-03-17T20:18:00Z</dcterms:created>
  <dcterms:modified xsi:type="dcterms:W3CDTF">2016-03-22T21:57:00Z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
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8E" w:rsidRPr="0020248E" w:rsidRDefault="00155722" w:rsidP="0020248E">
      <w:pPr>
        <w:pStyle w:val="1"/>
        <w:shd w:val="clear" w:color="auto" w:fill="C6D9F1" w:themeFill="text2" w:themeFillTint="33"/>
      </w:pPr>
      <w:r>
        <w:t>Group E</w:t>
      </w:r>
    </w:p>
    <w:p w:rsidR="00554276" w:rsidRPr="004B5C09" w:rsidRDefault="00554276" w:rsidP="00620AE8">
      <w:pPr>
        <w:pStyle w:val="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52FCCF803C584ACFA2C17ABF3C427AC2"/>
        </w:placeholder>
        <w:date w:fullDate="2016-03-14T00:00:00Z">
          <w:dateFormat w:val="MMMM d, yyyy"/>
          <w:lid w:val="en-US"/>
          <w:storeMappedDataAs w:val="dateTime"/>
          <w:calendar w:val="gregorian"/>
        </w:date>
      </w:sdtPr>
      <w:sdtContent>
        <w:p w:rsidR="00554276" w:rsidRPr="00A87891" w:rsidRDefault="00732441" w:rsidP="00A87891">
          <w:pPr>
            <w:pStyle w:val="2"/>
          </w:pPr>
          <w:r>
            <w:t>March 14, 2016</w:t>
          </w:r>
        </w:p>
      </w:sdtContent>
    </w:sdt>
    <w:p w:rsidR="00A4511E" w:rsidRPr="00EA277E" w:rsidRDefault="00C24BD1" w:rsidP="00A87891">
      <w:pPr>
        <w:pStyle w:val="2"/>
      </w:pPr>
      <w:r>
        <w:t>10:30 a</w:t>
      </w:r>
      <w:r w:rsidR="00155722">
        <w:t>m</w:t>
      </w:r>
    </w:p>
    <w:p w:rsidR="006C3011" w:rsidRPr="00E460A2" w:rsidRDefault="006C3011" w:rsidP="00A87891">
      <w:r w:rsidRPr="00E460A2">
        <w:t xml:space="preserve">Type of Meeting: </w:t>
      </w:r>
      <w:r w:rsidR="00C74D68">
        <w:t>Feedback and review</w:t>
      </w:r>
    </w:p>
    <w:p w:rsidR="00155722" w:rsidRPr="00E460A2" w:rsidRDefault="00155722" w:rsidP="00155722">
      <w:r w:rsidRPr="00E460A2">
        <w:t xml:space="preserve">Meeting </w:t>
      </w:r>
      <w:r>
        <w:t>Chairman</w:t>
      </w:r>
      <w:r w:rsidRPr="00E460A2">
        <w:t xml:space="preserve">: </w:t>
      </w:r>
      <w:r>
        <w:t>Oleksandr Suprunenko</w:t>
      </w:r>
    </w:p>
    <w:p w:rsidR="00D061AB" w:rsidRDefault="00155722" w:rsidP="00155722">
      <w:r>
        <w:t>Invitee</w:t>
      </w:r>
      <w:r w:rsidRPr="00E460A2">
        <w:t>:</w:t>
      </w:r>
      <w:r>
        <w:t xml:space="preserve"> </w:t>
      </w:r>
    </w:p>
    <w:p w:rsidR="00D061AB" w:rsidRDefault="00155722" w:rsidP="00D061AB">
      <w:pPr>
        <w:pStyle w:val="a"/>
        <w:numPr>
          <w:ilvl w:val="0"/>
          <w:numId w:val="34"/>
        </w:numPr>
      </w:pPr>
      <w:r>
        <w:t>Chung Kuah</w:t>
      </w:r>
      <w:r w:rsidR="00D061AB">
        <w:t xml:space="preserve"> being the teacher</w:t>
      </w:r>
    </w:p>
    <w:p w:rsidR="00155722" w:rsidRPr="001423A6" w:rsidRDefault="00155722" w:rsidP="00D061AB">
      <w:pPr>
        <w:pStyle w:val="a"/>
        <w:numPr>
          <w:ilvl w:val="0"/>
          <w:numId w:val="34"/>
        </w:numPr>
      </w:pPr>
      <w:r>
        <w:t xml:space="preserve"> Mr. George</w:t>
      </w:r>
      <w:r w:rsidR="00D061AB">
        <w:t xml:space="preserve"> being the client</w:t>
      </w:r>
    </w:p>
    <w:p w:rsidR="00155722" w:rsidRDefault="00155722" w:rsidP="00155722">
      <w:pPr>
        <w:pStyle w:val="a"/>
        <w:numPr>
          <w:ilvl w:val="0"/>
          <w:numId w:val="0"/>
        </w:numPr>
        <w:ind w:left="187"/>
      </w:pPr>
    </w:p>
    <w:p w:rsidR="00F91A7F" w:rsidRPr="00A87891" w:rsidRDefault="0020248E" w:rsidP="00F91A7F">
      <w:pPr>
        <w:pStyle w:val="a"/>
      </w:pPr>
      <w:r>
        <w:t>Greeting</w:t>
      </w:r>
      <w:r w:rsidR="00D061AB">
        <w:t>s</w:t>
      </w:r>
      <w:bookmarkStart w:id="0" w:name="_GoBack"/>
      <w:bookmarkEnd w:id="0"/>
    </w:p>
    <w:p w:rsidR="00A4511E" w:rsidRDefault="00A4511E" w:rsidP="00A87891">
      <w:pPr>
        <w:pStyle w:val="a"/>
      </w:pPr>
      <w:r w:rsidRPr="00D465F4">
        <w:t xml:space="preserve">Open </w:t>
      </w:r>
      <w:r w:rsidR="00297C1F">
        <w:t>i</w:t>
      </w:r>
      <w:r w:rsidRPr="00D465F4">
        <w:t>ssues</w:t>
      </w:r>
    </w:p>
    <w:p w:rsidR="00D55F71" w:rsidRDefault="00732441" w:rsidP="00D55F71">
      <w:pPr>
        <w:pStyle w:val="a4"/>
        <w:numPr>
          <w:ilvl w:val="0"/>
          <w:numId w:val="27"/>
        </w:numPr>
      </w:pPr>
      <w:r>
        <w:t>Test plan</w:t>
      </w:r>
      <w:r w:rsidR="00C24BD1">
        <w:t xml:space="preserve"> -</w:t>
      </w:r>
      <w:r>
        <w:t xml:space="preserve"> remarks</w:t>
      </w:r>
      <w:r w:rsidR="00D55F71">
        <w:tab/>
      </w:r>
    </w:p>
    <w:p w:rsidR="00C24BD1" w:rsidRDefault="00732441" w:rsidP="00C24BD1">
      <w:pPr>
        <w:pStyle w:val="a4"/>
        <w:numPr>
          <w:ilvl w:val="0"/>
          <w:numId w:val="27"/>
        </w:numPr>
      </w:pPr>
      <w:r>
        <w:t>Improved URS</w:t>
      </w:r>
      <w:r w:rsidR="00C24BD1">
        <w:t xml:space="preserve"> –</w:t>
      </w:r>
      <w:r>
        <w:t xml:space="preserve"> remarks</w:t>
      </w:r>
    </w:p>
    <w:p w:rsidR="00C24BD1" w:rsidRDefault="00C24BD1" w:rsidP="00C24BD1">
      <w:pPr>
        <w:pStyle w:val="a4"/>
        <w:numPr>
          <w:ilvl w:val="0"/>
          <w:numId w:val="27"/>
        </w:numPr>
      </w:pPr>
      <w:r>
        <w:t>Additional questions</w:t>
      </w:r>
    </w:p>
    <w:p w:rsidR="00732441" w:rsidRDefault="00732441" w:rsidP="00732441">
      <w:pPr>
        <w:pStyle w:val="a4"/>
        <w:ind w:left="720"/>
      </w:pPr>
    </w:p>
    <w:p w:rsidR="00D55F71" w:rsidRDefault="00E76BC6" w:rsidP="00E76BC6">
      <w:pPr>
        <w:pStyle w:val="a"/>
      </w:pPr>
      <w:r>
        <w:t>A</w:t>
      </w:r>
      <w:r w:rsidRPr="00E76BC6">
        <w:t xml:space="preserve">djustments </w:t>
      </w:r>
      <w:r w:rsidR="00D55F71">
        <w:t>( if any )</w:t>
      </w:r>
    </w:p>
    <w:p w:rsidR="00D55F71" w:rsidRPr="00D465F4" w:rsidRDefault="00D55F71" w:rsidP="00D55F71">
      <w:pPr>
        <w:pStyle w:val="a"/>
        <w:numPr>
          <w:ilvl w:val="0"/>
          <w:numId w:val="0"/>
        </w:numPr>
        <w:ind w:left="187"/>
      </w:pPr>
    </w:p>
    <w:p w:rsidR="0020248E" w:rsidRPr="00554276" w:rsidRDefault="0020248E" w:rsidP="0020248E">
      <w:pPr>
        <w:ind w:left="360"/>
      </w:pPr>
    </w:p>
    <w:sectPr w:rsidR="0020248E" w:rsidRPr="00554276" w:rsidSect="00AE391E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456" w:rsidRDefault="00173456" w:rsidP="00A2484F">
      <w:pPr>
        <w:spacing w:after="0" w:line="240" w:lineRule="auto"/>
      </w:pPr>
      <w:r>
        <w:separator/>
      </w:r>
    </w:p>
  </w:endnote>
  <w:endnote w:type="continuationSeparator" w:id="0">
    <w:p w:rsidR="00173456" w:rsidRDefault="00173456" w:rsidP="00A2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4F" w:rsidRDefault="002712B3">
    <w:pPr>
      <w:pStyle w:val="aa"/>
    </w:pPr>
    <w:r w:rsidRPr="002712B3">
      <w:rPr>
        <w:noProof/>
      </w:rPr>
      <w:pict>
        <v:group id="Group 164" o:spid="_x0000_s2049" style="position:absolute;left:0;text-align:left;margin-left:2196.4pt;margin-top:0;width:486pt;height:42.45pt;z-index:251659264;mso-position-horizontal:right;mso-position-horizontal-relative:page;mso-position-vertical:center;mso-position-vertical-relative:bottom-margin-area" coordsize="61722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">
          <v:rect id="Rectangle 165" o:spid="_x0000_s2051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2050" type="#_x0000_t202" style="position:absolute;top:95;width:59436;height:5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Meeting agenda</w:t>
                  </w: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26.02.2015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456" w:rsidRDefault="00173456" w:rsidP="00A2484F">
      <w:pPr>
        <w:spacing w:after="0" w:line="240" w:lineRule="auto"/>
      </w:pPr>
      <w:r>
        <w:separator/>
      </w:r>
    </w:p>
  </w:footnote>
  <w:footnote w:type="continuationSeparator" w:id="0">
    <w:p w:rsidR="00173456" w:rsidRDefault="00173456" w:rsidP="00A2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CBFE2"/>
    <w:lvl w:ilvl="0">
      <w:start w:val="1"/>
      <w:numFmt w:val="upperRoman"/>
      <w:pStyle w:val="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31E53"/>
    <w:multiLevelType w:val="hybridMultilevel"/>
    <w:tmpl w:val="01F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717793E"/>
    <w:multiLevelType w:val="hybridMultilevel"/>
    <w:tmpl w:val="4D422A6E"/>
    <w:lvl w:ilvl="0" w:tplc="BE008E22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5015471"/>
    <w:multiLevelType w:val="hybridMultilevel"/>
    <w:tmpl w:val="2E92189E"/>
    <w:lvl w:ilvl="0" w:tplc="7326EB36">
      <w:start w:val="26"/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6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1F32CF"/>
    <w:multiLevelType w:val="hybridMultilevel"/>
    <w:tmpl w:val="FCB8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CA245C"/>
    <w:multiLevelType w:val="hybridMultilevel"/>
    <w:tmpl w:val="B6F424A8"/>
    <w:lvl w:ilvl="0" w:tplc="EDB6E5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D0F4920"/>
    <w:multiLevelType w:val="hybridMultilevel"/>
    <w:tmpl w:val="4626AD0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3ABE4366"/>
    <w:multiLevelType w:val="hybridMultilevel"/>
    <w:tmpl w:val="D63AE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A7452"/>
    <w:multiLevelType w:val="hybridMultilevel"/>
    <w:tmpl w:val="92D2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4323BF"/>
    <w:multiLevelType w:val="hybridMultilevel"/>
    <w:tmpl w:val="2D9ABE0E"/>
    <w:lvl w:ilvl="0" w:tplc="B3762D46">
      <w:start w:val="1"/>
      <w:numFmt w:val="upperRoman"/>
      <w:pStyle w:val="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1117E3"/>
    <w:multiLevelType w:val="hybridMultilevel"/>
    <w:tmpl w:val="1132E720"/>
    <w:lvl w:ilvl="0" w:tplc="2C4602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12"/>
  </w:num>
  <w:num w:numId="5">
    <w:abstractNumId w:val="29"/>
  </w:num>
  <w:num w:numId="6">
    <w:abstractNumId w:val="11"/>
  </w:num>
  <w:num w:numId="7">
    <w:abstractNumId w:val="26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7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0"/>
  </w:num>
  <w:num w:numId="24">
    <w:abstractNumId w:val="16"/>
  </w:num>
  <w:num w:numId="25">
    <w:abstractNumId w:val="23"/>
  </w:num>
  <w:num w:numId="26">
    <w:abstractNumId w:val="10"/>
  </w:num>
  <w:num w:numId="27">
    <w:abstractNumId w:val="24"/>
  </w:num>
  <w:num w:numId="28">
    <w:abstractNumId w:val="27"/>
  </w:num>
  <w:num w:numId="29">
    <w:abstractNumId w:val="19"/>
  </w:num>
  <w:num w:numId="30">
    <w:abstractNumId w:val="15"/>
  </w:num>
  <w:num w:numId="31">
    <w:abstractNumId w:val="18"/>
  </w:num>
  <w:num w:numId="32">
    <w:abstractNumId w:val="25"/>
  </w:num>
  <w:num w:numId="33">
    <w:abstractNumId w:val="20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F04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8">
      <o:colormru v:ext="edit" colors="teal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74D68"/>
    <w:rsid w:val="000643D4"/>
    <w:rsid w:val="00095C05"/>
    <w:rsid w:val="000E2FAD"/>
    <w:rsid w:val="00120652"/>
    <w:rsid w:val="001266C9"/>
    <w:rsid w:val="001326BD"/>
    <w:rsid w:val="00140DAE"/>
    <w:rsid w:val="001423A6"/>
    <w:rsid w:val="0015180F"/>
    <w:rsid w:val="00155722"/>
    <w:rsid w:val="00173456"/>
    <w:rsid w:val="00193653"/>
    <w:rsid w:val="001A29AF"/>
    <w:rsid w:val="0020248E"/>
    <w:rsid w:val="00257E14"/>
    <w:rsid w:val="00270E84"/>
    <w:rsid w:val="002712B3"/>
    <w:rsid w:val="002761C5"/>
    <w:rsid w:val="002966F0"/>
    <w:rsid w:val="00297C1F"/>
    <w:rsid w:val="002B7051"/>
    <w:rsid w:val="002C3DE4"/>
    <w:rsid w:val="00337A32"/>
    <w:rsid w:val="003574FD"/>
    <w:rsid w:val="00360B6E"/>
    <w:rsid w:val="003765C4"/>
    <w:rsid w:val="004119BE"/>
    <w:rsid w:val="00411F8B"/>
    <w:rsid w:val="00434555"/>
    <w:rsid w:val="00477352"/>
    <w:rsid w:val="004A5168"/>
    <w:rsid w:val="004B5C09"/>
    <w:rsid w:val="004E227E"/>
    <w:rsid w:val="004E2867"/>
    <w:rsid w:val="004E6CF5"/>
    <w:rsid w:val="005272EB"/>
    <w:rsid w:val="00554276"/>
    <w:rsid w:val="005B24A0"/>
    <w:rsid w:val="00616B41"/>
    <w:rsid w:val="00620AE8"/>
    <w:rsid w:val="0064628C"/>
    <w:rsid w:val="00680296"/>
    <w:rsid w:val="0068195C"/>
    <w:rsid w:val="006C3011"/>
    <w:rsid w:val="006D12F3"/>
    <w:rsid w:val="006F03D4"/>
    <w:rsid w:val="00717B64"/>
    <w:rsid w:val="00732441"/>
    <w:rsid w:val="00736D74"/>
    <w:rsid w:val="00771C24"/>
    <w:rsid w:val="007B0712"/>
    <w:rsid w:val="007D35B6"/>
    <w:rsid w:val="007D5836"/>
    <w:rsid w:val="008240DA"/>
    <w:rsid w:val="008252BD"/>
    <w:rsid w:val="0083755C"/>
    <w:rsid w:val="00867EA4"/>
    <w:rsid w:val="00895FB9"/>
    <w:rsid w:val="008D4458"/>
    <w:rsid w:val="008E476B"/>
    <w:rsid w:val="009921B8"/>
    <w:rsid w:val="00993B51"/>
    <w:rsid w:val="00A07662"/>
    <w:rsid w:val="00A2484F"/>
    <w:rsid w:val="00A4511E"/>
    <w:rsid w:val="00A87891"/>
    <w:rsid w:val="00AE391E"/>
    <w:rsid w:val="00B435B5"/>
    <w:rsid w:val="00B5397D"/>
    <w:rsid w:val="00B73574"/>
    <w:rsid w:val="00BB542C"/>
    <w:rsid w:val="00C1643D"/>
    <w:rsid w:val="00C24BD1"/>
    <w:rsid w:val="00C74D68"/>
    <w:rsid w:val="00D061AB"/>
    <w:rsid w:val="00D31AB7"/>
    <w:rsid w:val="00D55F71"/>
    <w:rsid w:val="00E3388E"/>
    <w:rsid w:val="00E460A2"/>
    <w:rsid w:val="00E76BC6"/>
    <w:rsid w:val="00EA277E"/>
    <w:rsid w:val="00F36BB7"/>
    <w:rsid w:val="00F560A9"/>
    <w:rsid w:val="00F91A7F"/>
    <w:rsid w:val="00FE2819"/>
    <w:rsid w:val="00FF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teal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 w:qFormat="1"/>
    <w:lsdException w:name="Title" w:semiHidden="0" w:unhideWhenUsed="0" w:qFormat="1"/>
    <w:lsdException w:name="Subtitle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1">
    <w:name w:val="heading 1"/>
    <w:basedOn w:val="a0"/>
    <w:next w:val="a0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2">
    <w:name w:val="heading 2"/>
    <w:basedOn w:val="a0"/>
    <w:next w:val="a0"/>
    <w:qFormat/>
    <w:rsid w:val="00AE391E"/>
    <w:pPr>
      <w:spacing w:after="480"/>
      <w:contextualSpacing/>
      <w:jc w:val="center"/>
      <w:outlineLvl w:val="1"/>
    </w:pPr>
  </w:style>
  <w:style w:type="paragraph" w:styleId="3">
    <w:name w:val="heading 3"/>
    <w:next w:val="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Number"/>
    <w:basedOn w:val="a0"/>
    <w:qFormat/>
    <w:rsid w:val="00AE391E"/>
    <w:pPr>
      <w:ind w:left="0"/>
    </w:pPr>
  </w:style>
  <w:style w:type="character" w:styleId="a5">
    <w:name w:val="Placeholder Text"/>
    <w:basedOn w:val="a1"/>
    <w:uiPriority w:val="99"/>
    <w:semiHidden/>
    <w:rsid w:val="00A87891"/>
    <w:rPr>
      <w:color w:val="808080"/>
    </w:rPr>
  </w:style>
  <w:style w:type="paragraph" w:styleId="a">
    <w:name w:val="List Paragraph"/>
    <w:basedOn w:val="a0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a6">
    <w:name w:val="Balloon Text"/>
    <w:basedOn w:val="a0"/>
    <w:link w:val="a7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1"/>
    <w:link w:val="a6"/>
    <w:semiHidden/>
    <w:rsid w:val="00A87891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rsid w:val="00A2484F"/>
    <w:rPr>
      <w:rFonts w:asciiTheme="minorHAnsi" w:hAnsiTheme="minorHAnsi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A2484F"/>
    <w:rPr>
      <w:rFonts w:asciiTheme="minorHAnsi" w:hAnsi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FCCF803C584ACFA2C17ABF3C42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7F3A-CFAC-452A-8CD7-A481FA25DAA6}"/>
      </w:docPartPr>
      <w:docPartBody>
        <w:p w:rsidR="000D0D27" w:rsidRDefault="00E56C11">
          <w:pPr>
            <w:pStyle w:val="52FCCF803C584ACFA2C17ABF3C427AC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E56C11"/>
    <w:rsid w:val="000D0D27"/>
    <w:rsid w:val="00120A68"/>
    <w:rsid w:val="00125B86"/>
    <w:rsid w:val="00135EDB"/>
    <w:rsid w:val="003E5CC1"/>
    <w:rsid w:val="006E00C4"/>
    <w:rsid w:val="00A20A34"/>
    <w:rsid w:val="00A23810"/>
    <w:rsid w:val="00A656D6"/>
    <w:rsid w:val="00E56C11"/>
    <w:rsid w:val="00E805B7"/>
    <w:rsid w:val="00EA6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E64F5A4F7A435DB6DBF64615F18505">
    <w:name w:val="81E64F5A4F7A435DB6DBF64615F18505"/>
    <w:rsid w:val="00120A68"/>
  </w:style>
  <w:style w:type="paragraph" w:customStyle="1" w:styleId="52FCCF803C584ACFA2C17ABF3C427AC2">
    <w:name w:val="52FCCF803C584ACFA2C17ABF3C427AC2"/>
    <w:rsid w:val="00120A68"/>
  </w:style>
  <w:style w:type="paragraph" w:customStyle="1" w:styleId="9091F4E45F5E4E4DBC38D9F070C5A158">
    <w:name w:val="9091F4E45F5E4E4DBC38D9F070C5A158"/>
    <w:rsid w:val="00120A68"/>
  </w:style>
  <w:style w:type="paragraph" w:customStyle="1" w:styleId="C08BFF3E83704E1B8BDAD28D5C086AD7">
    <w:name w:val="C08BFF3E83704E1B8BDAD28D5C086AD7"/>
    <w:rsid w:val="00120A68"/>
  </w:style>
  <w:style w:type="paragraph" w:customStyle="1" w:styleId="BAB9542570D741C4B67B08FF3F2CA394">
    <w:name w:val="BAB9542570D741C4B67B08FF3F2CA394"/>
    <w:rsid w:val="00120A68"/>
  </w:style>
  <w:style w:type="paragraph" w:customStyle="1" w:styleId="5C3A3A86410D44C1B7221FB53E8347FA">
    <w:name w:val="5C3A3A86410D44C1B7221FB53E8347FA"/>
    <w:rsid w:val="00120A68"/>
  </w:style>
  <w:style w:type="paragraph" w:customStyle="1" w:styleId="CDFD7D1C097942DBB3D07F58EFFD6AF7">
    <w:name w:val="CDFD7D1C097942DBB3D07F58EFFD6AF7"/>
    <w:rsid w:val="00120A68"/>
  </w:style>
  <w:style w:type="paragraph" w:customStyle="1" w:styleId="EC1CA514FB604268B753BA67658FD36B">
    <w:name w:val="EC1CA514FB604268B753BA67658FD36B"/>
    <w:rsid w:val="00120A68"/>
  </w:style>
  <w:style w:type="paragraph" w:customStyle="1" w:styleId="0BB3F1AC3E544133823717B2B19D1052">
    <w:name w:val="0BB3F1AC3E544133823717B2B19D1052"/>
    <w:rsid w:val="00120A68"/>
  </w:style>
  <w:style w:type="paragraph" w:customStyle="1" w:styleId="11426FAA736745CFB0A899C7F3BC422C">
    <w:name w:val="11426FAA736745CFB0A899C7F3BC422C"/>
    <w:rsid w:val="00120A68"/>
  </w:style>
  <w:style w:type="paragraph" w:customStyle="1" w:styleId="C048F6E8324946EEB6EA13DEED091249">
    <w:name w:val="C048F6E8324946EEB6EA13DEED091249"/>
    <w:rsid w:val="00120A68"/>
  </w:style>
  <w:style w:type="paragraph" w:customStyle="1" w:styleId="9E930E6926194504AE184A17DCC7B6CF">
    <w:name w:val="9E930E6926194504AE184A17DCC7B6CF"/>
    <w:rsid w:val="00120A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agenda</vt:lpstr>
      <vt:lpstr>Formal meeting agenda</vt:lpstr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Nikola Nikushev</dc:creator>
  <cp:lastModifiedBy>user</cp:lastModifiedBy>
  <cp:revision>2</cp:revision>
  <cp:lastPrinted>2002-03-20T21:04:00Z</cp:lastPrinted>
  <dcterms:created xsi:type="dcterms:W3CDTF">2016-03-10T21:06:00Z</dcterms:created>
  <dcterms:modified xsi:type="dcterms:W3CDTF">2016-03-10T21:06:00Z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
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8E" w:rsidRPr="0020248E" w:rsidRDefault="00155722" w:rsidP="0020248E">
      <w:pPr>
        <w:pStyle w:val="Heading1"/>
        <w:shd w:val="clear" w:color="auto" w:fill="C6D9F1" w:themeFill="text2" w:themeFillTint="33"/>
      </w:pPr>
      <w:r>
        <w:t>Group E</w:t>
      </w:r>
    </w:p>
    <w:p w:rsidR="00554276" w:rsidRPr="004B5C09" w:rsidRDefault="00554276" w:rsidP="00620AE8">
      <w:pPr>
        <w:pStyle w:val="Heading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52FCCF803C584ACFA2C17ABF3C427AC2"/>
        </w:placeholder>
        <w:date w:fullDate="2016-03-0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A87891" w:rsidRDefault="006F0D15" w:rsidP="00A87891">
          <w:pPr>
            <w:pStyle w:val="Heading2"/>
          </w:pPr>
          <w:r>
            <w:t>March 7, 2016</w:t>
          </w:r>
        </w:p>
      </w:sdtContent>
    </w:sdt>
    <w:p w:rsidR="00A4511E" w:rsidRPr="00EA277E" w:rsidRDefault="00155722" w:rsidP="00A87891">
      <w:pPr>
        <w:pStyle w:val="Heading2"/>
      </w:pPr>
      <w:r>
        <w:t>13:00 pm</w:t>
      </w:r>
    </w:p>
    <w:p w:rsidR="006C3011" w:rsidRPr="00E460A2" w:rsidRDefault="006C3011" w:rsidP="00A87891">
      <w:r w:rsidRPr="00E460A2">
        <w:t xml:space="preserve">Type of Meeting: </w:t>
      </w:r>
      <w:r w:rsidR="00C74D68">
        <w:t>Feedback and review</w:t>
      </w:r>
    </w:p>
    <w:p w:rsidR="00155722" w:rsidRPr="00E460A2" w:rsidRDefault="00155722" w:rsidP="00155722">
      <w:r w:rsidRPr="00E460A2">
        <w:t xml:space="preserve">Meeting </w:t>
      </w:r>
      <w:r>
        <w:t>Chairman</w:t>
      </w:r>
      <w:r w:rsidRPr="00E460A2">
        <w:t xml:space="preserve">: </w:t>
      </w:r>
      <w:r>
        <w:t>Oleksandr Suprunenko</w:t>
      </w:r>
    </w:p>
    <w:p w:rsidR="00D061AB" w:rsidRDefault="00155722" w:rsidP="00155722">
      <w:r>
        <w:t>Invitee</w:t>
      </w:r>
      <w:r w:rsidRPr="00E460A2">
        <w:t>:</w:t>
      </w:r>
      <w:r>
        <w:t xml:space="preserve"> </w:t>
      </w:r>
    </w:p>
    <w:p w:rsidR="00D061AB" w:rsidRDefault="00155722" w:rsidP="00D061AB">
      <w:pPr>
        <w:pStyle w:val="ListParagraph"/>
        <w:numPr>
          <w:ilvl w:val="0"/>
          <w:numId w:val="34"/>
        </w:numPr>
      </w:pPr>
      <w:r>
        <w:t>Chung Kuah</w:t>
      </w:r>
      <w:r w:rsidR="00D061AB">
        <w:t xml:space="preserve"> being the teacher</w:t>
      </w:r>
    </w:p>
    <w:p w:rsidR="00155722" w:rsidRPr="001423A6" w:rsidRDefault="00155722" w:rsidP="00D061AB">
      <w:pPr>
        <w:pStyle w:val="ListParagraph"/>
        <w:numPr>
          <w:ilvl w:val="0"/>
          <w:numId w:val="34"/>
        </w:numPr>
      </w:pPr>
      <w:r>
        <w:t xml:space="preserve"> Mr. George</w:t>
      </w:r>
      <w:r w:rsidR="00D061AB">
        <w:t xml:space="preserve"> being the client</w:t>
      </w:r>
    </w:p>
    <w:p w:rsidR="00155722" w:rsidRDefault="00155722" w:rsidP="00155722">
      <w:pPr>
        <w:pStyle w:val="ListParagraph"/>
        <w:numPr>
          <w:ilvl w:val="0"/>
          <w:numId w:val="0"/>
        </w:numPr>
        <w:ind w:left="187"/>
      </w:pPr>
    </w:p>
    <w:p w:rsidR="00F91A7F" w:rsidRPr="00A87891" w:rsidRDefault="0020248E" w:rsidP="00F91A7F">
      <w:pPr>
        <w:pStyle w:val="ListParagraph"/>
      </w:pPr>
      <w:r>
        <w:t>Greeting</w:t>
      </w:r>
      <w:r w:rsidR="00D061AB">
        <w:t>s</w:t>
      </w:r>
    </w:p>
    <w:p w:rsidR="00A4511E" w:rsidRDefault="00A4511E" w:rsidP="00A87891">
      <w:pPr>
        <w:pStyle w:val="ListParagraph"/>
      </w:pPr>
      <w:r w:rsidRPr="00D465F4">
        <w:t xml:space="preserve">Open </w:t>
      </w:r>
      <w:r w:rsidR="00297C1F">
        <w:t>i</w:t>
      </w:r>
      <w:r w:rsidRPr="00D465F4">
        <w:t>ssues</w:t>
      </w:r>
    </w:p>
    <w:p w:rsidR="00D55F71" w:rsidRDefault="00D55F71" w:rsidP="00D55F71">
      <w:pPr>
        <w:pStyle w:val="ListNumber"/>
        <w:numPr>
          <w:ilvl w:val="0"/>
          <w:numId w:val="27"/>
        </w:numPr>
      </w:pPr>
      <w:r>
        <w:t>Project Plan</w:t>
      </w:r>
      <w:r w:rsidR="00155722">
        <w:t xml:space="preserve"> </w:t>
      </w:r>
      <w:r w:rsidR="006F0D15">
        <w:t>final remarks</w:t>
      </w:r>
      <w:bookmarkStart w:id="0" w:name="_GoBack"/>
      <w:bookmarkEnd w:id="0"/>
    </w:p>
    <w:p w:rsidR="00D55F71" w:rsidRDefault="006F0D15" w:rsidP="006F0D15">
      <w:pPr>
        <w:pStyle w:val="ListNumber"/>
        <w:numPr>
          <w:ilvl w:val="0"/>
          <w:numId w:val="27"/>
        </w:numPr>
      </w:pPr>
      <w:r>
        <w:t>URS document remarks</w:t>
      </w:r>
    </w:p>
    <w:p w:rsidR="00D55F71" w:rsidRDefault="00E76BC6" w:rsidP="00E76BC6">
      <w:pPr>
        <w:pStyle w:val="ListParagraph"/>
      </w:pPr>
      <w:r>
        <w:t>A</w:t>
      </w:r>
      <w:r w:rsidRPr="00E76BC6">
        <w:t xml:space="preserve">djustments </w:t>
      </w:r>
      <w:r w:rsidR="00D55F71">
        <w:t>( if any )</w:t>
      </w:r>
    </w:p>
    <w:p w:rsidR="006F0D15" w:rsidRDefault="006F0D15" w:rsidP="00E76BC6">
      <w:pPr>
        <w:pStyle w:val="ListParagraph"/>
      </w:pPr>
      <w:r>
        <w:t>Agree on time for next meeting</w:t>
      </w:r>
    </w:p>
    <w:p w:rsidR="00D55F71" w:rsidRPr="00D465F4" w:rsidRDefault="00D55F71" w:rsidP="00D55F71">
      <w:pPr>
        <w:pStyle w:val="ListParagraph"/>
        <w:numPr>
          <w:ilvl w:val="0"/>
          <w:numId w:val="0"/>
        </w:numPr>
        <w:ind w:left="187"/>
      </w:pPr>
    </w:p>
    <w:p w:rsidR="0020248E" w:rsidRPr="00554276" w:rsidRDefault="0020248E" w:rsidP="0020248E">
      <w:pPr>
        <w:ind w:left="360"/>
      </w:pPr>
    </w:p>
    <w:sectPr w:rsidR="0020248E" w:rsidRPr="00554276" w:rsidSect="00AE391E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AFA" w:rsidRDefault="00946AFA" w:rsidP="00A2484F">
      <w:pPr>
        <w:spacing w:after="0" w:line="240" w:lineRule="auto"/>
      </w:pPr>
      <w:r>
        <w:separator/>
      </w:r>
    </w:p>
  </w:endnote>
  <w:endnote w:type="continuationSeparator" w:id="0">
    <w:p w:rsidR="00946AFA" w:rsidRDefault="00946AFA" w:rsidP="00A2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84F" w:rsidRDefault="00946AFA">
    <w:pPr>
      <w:pStyle w:val="Footer"/>
    </w:pPr>
    <w:r>
      <w:rPr>
        <w:noProof/>
      </w:rPr>
      <w:pict>
        <v:group id="Group 164" o:spid="_x0000_s2049" style="position:absolute;left:0;text-align:left;margin-left:2631.2pt;margin-top:0;width:486pt;height:42.45pt;z-index:251659264;mso-position-horizontal:right;mso-position-horizontal-relative:page;mso-position-vertical:center;mso-position-vertical-relative:bottom-margin-area" coordsize="61722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">
          <v:rect id="Rectangle 165" o:spid="_x0000_s2051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2050" type="#_x0000_t202" style="position:absolute;top:95;width:59436;height:5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Meeting agenda</w:t>
                  </w:r>
                </w:p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</w:p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26.02.2015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AFA" w:rsidRDefault="00946AFA" w:rsidP="00A2484F">
      <w:pPr>
        <w:spacing w:after="0" w:line="240" w:lineRule="auto"/>
      </w:pPr>
      <w:r>
        <w:separator/>
      </w:r>
    </w:p>
  </w:footnote>
  <w:footnote w:type="continuationSeparator" w:id="0">
    <w:p w:rsidR="00946AFA" w:rsidRDefault="00946AFA" w:rsidP="00A2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31E53"/>
    <w:multiLevelType w:val="hybridMultilevel"/>
    <w:tmpl w:val="01F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17793E"/>
    <w:multiLevelType w:val="hybridMultilevel"/>
    <w:tmpl w:val="4D422A6E"/>
    <w:lvl w:ilvl="0" w:tplc="BE008E22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5015471"/>
    <w:multiLevelType w:val="hybridMultilevel"/>
    <w:tmpl w:val="2E92189E"/>
    <w:lvl w:ilvl="0" w:tplc="7326EB36">
      <w:start w:val="26"/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6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1F32CF"/>
    <w:multiLevelType w:val="hybridMultilevel"/>
    <w:tmpl w:val="FCB8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CA245C"/>
    <w:multiLevelType w:val="hybridMultilevel"/>
    <w:tmpl w:val="B6F424A8"/>
    <w:lvl w:ilvl="0" w:tplc="EDB6E5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D0F4920"/>
    <w:multiLevelType w:val="hybridMultilevel"/>
    <w:tmpl w:val="4626AD0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3ABE4366"/>
    <w:multiLevelType w:val="hybridMultilevel"/>
    <w:tmpl w:val="D63AE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A7452"/>
    <w:multiLevelType w:val="hybridMultilevel"/>
    <w:tmpl w:val="92D2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1117E3"/>
    <w:multiLevelType w:val="hybridMultilevel"/>
    <w:tmpl w:val="1132E720"/>
    <w:lvl w:ilvl="0" w:tplc="2C4602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12"/>
  </w:num>
  <w:num w:numId="5">
    <w:abstractNumId w:val="29"/>
  </w:num>
  <w:num w:numId="6">
    <w:abstractNumId w:val="11"/>
  </w:num>
  <w:num w:numId="7">
    <w:abstractNumId w:val="26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7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0"/>
  </w:num>
  <w:num w:numId="24">
    <w:abstractNumId w:val="16"/>
  </w:num>
  <w:num w:numId="25">
    <w:abstractNumId w:val="23"/>
  </w:num>
  <w:num w:numId="26">
    <w:abstractNumId w:val="10"/>
  </w:num>
  <w:num w:numId="27">
    <w:abstractNumId w:val="24"/>
  </w:num>
  <w:num w:numId="28">
    <w:abstractNumId w:val="27"/>
  </w:num>
  <w:num w:numId="29">
    <w:abstractNumId w:val="19"/>
  </w:num>
  <w:num w:numId="30">
    <w:abstractNumId w:val="15"/>
  </w:num>
  <w:num w:numId="31">
    <w:abstractNumId w:val="18"/>
  </w:num>
  <w:num w:numId="32">
    <w:abstractNumId w:val="25"/>
  </w:num>
  <w:num w:numId="33">
    <w:abstractNumId w:val="2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>
      <o:colormru v:ext="edit" colors="teal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D68"/>
    <w:rsid w:val="000643D4"/>
    <w:rsid w:val="00095C05"/>
    <w:rsid w:val="000E2FAD"/>
    <w:rsid w:val="00120652"/>
    <w:rsid w:val="001266C9"/>
    <w:rsid w:val="001326BD"/>
    <w:rsid w:val="00140DAE"/>
    <w:rsid w:val="001423A6"/>
    <w:rsid w:val="0015180F"/>
    <w:rsid w:val="00155722"/>
    <w:rsid w:val="00193653"/>
    <w:rsid w:val="001A29AF"/>
    <w:rsid w:val="001C7CBB"/>
    <w:rsid w:val="0020248E"/>
    <w:rsid w:val="00257E14"/>
    <w:rsid w:val="00270E84"/>
    <w:rsid w:val="002761C5"/>
    <w:rsid w:val="002966F0"/>
    <w:rsid w:val="00297C1F"/>
    <w:rsid w:val="002B7051"/>
    <w:rsid w:val="002C3DE4"/>
    <w:rsid w:val="00337A32"/>
    <w:rsid w:val="003574FD"/>
    <w:rsid w:val="00360B6E"/>
    <w:rsid w:val="003765C4"/>
    <w:rsid w:val="0041125C"/>
    <w:rsid w:val="004119BE"/>
    <w:rsid w:val="00411F8B"/>
    <w:rsid w:val="00434555"/>
    <w:rsid w:val="00477352"/>
    <w:rsid w:val="004A5168"/>
    <w:rsid w:val="004B5C09"/>
    <w:rsid w:val="004E227E"/>
    <w:rsid w:val="004E2867"/>
    <w:rsid w:val="004E6CF5"/>
    <w:rsid w:val="005272EB"/>
    <w:rsid w:val="00554276"/>
    <w:rsid w:val="0057025E"/>
    <w:rsid w:val="005B24A0"/>
    <w:rsid w:val="00616B41"/>
    <w:rsid w:val="00620AE8"/>
    <w:rsid w:val="0064628C"/>
    <w:rsid w:val="00680296"/>
    <w:rsid w:val="0068195C"/>
    <w:rsid w:val="006C3011"/>
    <w:rsid w:val="006D12F3"/>
    <w:rsid w:val="006F03D4"/>
    <w:rsid w:val="006F0D15"/>
    <w:rsid w:val="00717B64"/>
    <w:rsid w:val="00736D74"/>
    <w:rsid w:val="00771C24"/>
    <w:rsid w:val="007B0712"/>
    <w:rsid w:val="007D35B6"/>
    <w:rsid w:val="007D5836"/>
    <w:rsid w:val="008240DA"/>
    <w:rsid w:val="008252BD"/>
    <w:rsid w:val="0083755C"/>
    <w:rsid w:val="00867EA4"/>
    <w:rsid w:val="00895FB9"/>
    <w:rsid w:val="008D4458"/>
    <w:rsid w:val="008E476B"/>
    <w:rsid w:val="00946AFA"/>
    <w:rsid w:val="009921B8"/>
    <w:rsid w:val="00993B51"/>
    <w:rsid w:val="009D66B7"/>
    <w:rsid w:val="00A07662"/>
    <w:rsid w:val="00A2484F"/>
    <w:rsid w:val="00A4511E"/>
    <w:rsid w:val="00A87891"/>
    <w:rsid w:val="00AE391E"/>
    <w:rsid w:val="00B435B5"/>
    <w:rsid w:val="00B5397D"/>
    <w:rsid w:val="00B73574"/>
    <w:rsid w:val="00BB542C"/>
    <w:rsid w:val="00C1643D"/>
    <w:rsid w:val="00C74D68"/>
    <w:rsid w:val="00D061AB"/>
    <w:rsid w:val="00D31AB7"/>
    <w:rsid w:val="00D55F71"/>
    <w:rsid w:val="00E3388E"/>
    <w:rsid w:val="00E460A2"/>
    <w:rsid w:val="00E76BC6"/>
    <w:rsid w:val="00EA277E"/>
    <w:rsid w:val="00F36BB7"/>
    <w:rsid w:val="00F560A9"/>
    <w:rsid w:val="00F91A7F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teal"/>
    </o:shapedefaults>
    <o:shapelayout v:ext="edit">
      <o:idmap v:ext="edit" data="1"/>
    </o:shapelayout>
  </w:shapeDefaults>
  <w:decimalSymbol w:val=","/>
  <w:listSeparator w:val=";"/>
  <w15:docId w15:val="{46268F30-0408-430B-927C-4E1E45C9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ind w:left="0"/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484F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84F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FCCF803C584ACFA2C17ABF3C42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7F3A-CFAC-452A-8CD7-A481FA25DAA6}"/>
      </w:docPartPr>
      <w:docPartBody>
        <w:p w:rsidR="000D0D27" w:rsidRDefault="00E56C11">
          <w:pPr>
            <w:pStyle w:val="52FCCF803C584ACFA2C17ABF3C427AC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6C11"/>
    <w:rsid w:val="000D0D27"/>
    <w:rsid w:val="00120A68"/>
    <w:rsid w:val="00125B86"/>
    <w:rsid w:val="003E5CC1"/>
    <w:rsid w:val="004E4137"/>
    <w:rsid w:val="00506BCC"/>
    <w:rsid w:val="006E00C4"/>
    <w:rsid w:val="00A20A34"/>
    <w:rsid w:val="00A23810"/>
    <w:rsid w:val="00A656D6"/>
    <w:rsid w:val="00E56C11"/>
    <w:rsid w:val="00E805B7"/>
    <w:rsid w:val="00E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E64F5A4F7A435DB6DBF64615F18505">
    <w:name w:val="81E64F5A4F7A435DB6DBF64615F18505"/>
    <w:rsid w:val="00120A68"/>
  </w:style>
  <w:style w:type="paragraph" w:customStyle="1" w:styleId="52FCCF803C584ACFA2C17ABF3C427AC2">
    <w:name w:val="52FCCF803C584ACFA2C17ABF3C427AC2"/>
    <w:rsid w:val="00120A68"/>
  </w:style>
  <w:style w:type="paragraph" w:customStyle="1" w:styleId="9091F4E45F5E4E4DBC38D9F070C5A158">
    <w:name w:val="9091F4E45F5E4E4DBC38D9F070C5A158"/>
    <w:rsid w:val="00120A68"/>
  </w:style>
  <w:style w:type="paragraph" w:customStyle="1" w:styleId="C08BFF3E83704E1B8BDAD28D5C086AD7">
    <w:name w:val="C08BFF3E83704E1B8BDAD28D5C086AD7"/>
    <w:rsid w:val="00120A68"/>
  </w:style>
  <w:style w:type="paragraph" w:customStyle="1" w:styleId="BAB9542570D741C4B67B08FF3F2CA394">
    <w:name w:val="BAB9542570D741C4B67B08FF3F2CA394"/>
    <w:rsid w:val="00120A68"/>
  </w:style>
  <w:style w:type="paragraph" w:customStyle="1" w:styleId="5C3A3A86410D44C1B7221FB53E8347FA">
    <w:name w:val="5C3A3A86410D44C1B7221FB53E8347FA"/>
    <w:rsid w:val="00120A68"/>
  </w:style>
  <w:style w:type="paragraph" w:customStyle="1" w:styleId="CDFD7D1C097942DBB3D07F58EFFD6AF7">
    <w:name w:val="CDFD7D1C097942DBB3D07F58EFFD6AF7"/>
    <w:rsid w:val="00120A68"/>
  </w:style>
  <w:style w:type="paragraph" w:customStyle="1" w:styleId="EC1CA514FB604268B753BA67658FD36B">
    <w:name w:val="EC1CA514FB604268B753BA67658FD36B"/>
    <w:rsid w:val="00120A68"/>
  </w:style>
  <w:style w:type="paragraph" w:customStyle="1" w:styleId="0BB3F1AC3E544133823717B2B19D1052">
    <w:name w:val="0BB3F1AC3E544133823717B2B19D1052"/>
    <w:rsid w:val="00120A68"/>
  </w:style>
  <w:style w:type="paragraph" w:customStyle="1" w:styleId="11426FAA736745CFB0A899C7F3BC422C">
    <w:name w:val="11426FAA736745CFB0A899C7F3BC422C"/>
    <w:rsid w:val="00120A68"/>
  </w:style>
  <w:style w:type="paragraph" w:customStyle="1" w:styleId="C048F6E8324946EEB6EA13DEED091249">
    <w:name w:val="C048F6E8324946EEB6EA13DEED091249"/>
    <w:rsid w:val="00120A68"/>
  </w:style>
  <w:style w:type="paragraph" w:customStyle="1" w:styleId="9E930E6926194504AE184A17DCC7B6CF">
    <w:name w:val="9E930E6926194504AE184A17DCC7B6CF"/>
    <w:rsid w:val="00120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agenda</vt:lpstr>
      <vt:lpstr>Formal meeting agenda</vt:lpstr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Nikola Nikushev</dc:creator>
  <cp:lastModifiedBy>Bilger Yahov</cp:lastModifiedBy>
  <cp:revision>3</cp:revision>
  <cp:lastPrinted>2002-03-20T21:04:00Z</cp:lastPrinted>
  <dcterms:created xsi:type="dcterms:W3CDTF">2016-03-03T11:46:00Z</dcterms:created>
  <dcterms:modified xsi:type="dcterms:W3CDTF">2016-03-03T21:50:00Z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